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CEC" w:rsidRDefault="00AA0CEC">
      <w:pPr>
        <w:rPr>
          <w:lang w:val="en-US"/>
        </w:rPr>
      </w:pPr>
      <w:r w:rsidRPr="00AA0CEC">
        <w:rPr>
          <w:lang w:val="en-US"/>
        </w:rPr>
        <w:t>My form will take input for cal</w:t>
      </w:r>
      <w:r>
        <w:rPr>
          <w:lang w:val="en-US"/>
        </w:rPr>
        <w:t xml:space="preserve">culating volume and weight for a solid rectangular cube. The user must input height, width and depth and material. The user may choose imperial or metric units. I have chosen to </w:t>
      </w:r>
      <w:r w:rsidR="00FF4989">
        <w:rPr>
          <w:lang w:val="en-US"/>
        </w:rPr>
        <w:t>build</w:t>
      </w:r>
      <w:r>
        <w:rPr>
          <w:lang w:val="en-US"/>
        </w:rPr>
        <w:t xml:space="preserve"> this form because it is not the ordinary </w:t>
      </w:r>
      <w:r w:rsidR="00FF4989">
        <w:rPr>
          <w:lang w:val="en-US"/>
        </w:rPr>
        <w:t xml:space="preserve">contact form but actually can do something without server side programming.  The form has 8 inputs </w:t>
      </w:r>
      <w:r w:rsidR="004A6FB3">
        <w:rPr>
          <w:lang w:val="en-US"/>
        </w:rPr>
        <w:t>(</w:t>
      </w:r>
      <w:bookmarkStart w:id="0" w:name="_GoBack"/>
      <w:bookmarkEnd w:id="0"/>
      <w:r w:rsidR="004A6FB3">
        <w:rPr>
          <w:lang w:val="en-US"/>
        </w:rPr>
        <w:t>2 radio buttons, 1 checkbox</w:t>
      </w:r>
      <w:r w:rsidR="00FF4989">
        <w:rPr>
          <w:lang w:val="en-US"/>
        </w:rPr>
        <w:t>, 4 text/number field and 1 dropdown list).</w:t>
      </w:r>
    </w:p>
    <w:p w:rsidR="00FF4989" w:rsidRDefault="00FF4989">
      <w:pPr>
        <w:rPr>
          <w:lang w:val="en-US"/>
        </w:rPr>
      </w:pPr>
      <w:r>
        <w:rPr>
          <w:lang w:val="en-US"/>
        </w:rPr>
        <w:t xml:space="preserve">The assignment uses external </w:t>
      </w:r>
      <w:proofErr w:type="gramStart"/>
      <w:r>
        <w:rPr>
          <w:lang w:val="en-US"/>
        </w:rPr>
        <w:t>CCS .</w:t>
      </w:r>
      <w:proofErr w:type="gramEnd"/>
      <w:r>
        <w:rPr>
          <w:lang w:val="en-US"/>
        </w:rPr>
        <w:t xml:space="preserve"> It can be accessed by clicking the styles.css file inside the HTML code. 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is embedded in the HTML code. </w:t>
      </w:r>
    </w:p>
    <w:p w:rsidR="00FF4989" w:rsidRPr="004A6FB3" w:rsidRDefault="004A6FB3">
      <w:pPr>
        <w:rPr>
          <w:b/>
          <w:sz w:val="24"/>
          <w:szCs w:val="24"/>
          <w:lang w:val="en-US"/>
        </w:rPr>
      </w:pPr>
      <w:r w:rsidRPr="004A6FB3">
        <w:rPr>
          <w:b/>
          <w:sz w:val="24"/>
          <w:szCs w:val="24"/>
          <w:lang w:val="en-US"/>
        </w:rPr>
        <w:t>Don’t worry the “subscribe to newsletter” function is not real, just type in a fake email address</w:t>
      </w:r>
    </w:p>
    <w:sectPr w:rsidR="00FF4989" w:rsidRPr="004A6F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C28"/>
    <w:rsid w:val="004A6FB3"/>
    <w:rsid w:val="004F1C28"/>
    <w:rsid w:val="00AA0CEC"/>
    <w:rsid w:val="00B46D1C"/>
    <w:rsid w:val="00FF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86D73C6E</Template>
  <TotalTime>71</TotalTime>
  <Pages>1</Pages>
  <Words>95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Morsø Jernstøberi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Juel Nielsen</dc:creator>
  <cp:lastModifiedBy>Frank Juel Nielsen</cp:lastModifiedBy>
  <cp:revision>3</cp:revision>
  <dcterms:created xsi:type="dcterms:W3CDTF">2016-12-09T12:24:00Z</dcterms:created>
  <dcterms:modified xsi:type="dcterms:W3CDTF">2016-12-09T13:54:00Z</dcterms:modified>
</cp:coreProperties>
</file>